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ADE" w:rsidRDefault="00A51312">
      <w:bookmarkStart w:id="0" w:name="_GoBack"/>
      <w:bookmarkEnd w:id="0"/>
      <w:r>
        <w:rPr>
          <w:noProof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824E38" wp14:editId="4CFF8E0A">
                <wp:simplePos x="0" y="0"/>
                <wp:positionH relativeFrom="margin">
                  <wp:posOffset>-774700</wp:posOffset>
                </wp:positionH>
                <wp:positionV relativeFrom="margin">
                  <wp:posOffset>4152900</wp:posOffset>
                </wp:positionV>
                <wp:extent cx="7099300" cy="3657600"/>
                <wp:effectExtent l="0" t="0" r="6350" b="0"/>
                <wp:wrapNone/>
                <wp:docPr id="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9300" cy="3657600"/>
                          <a:chOff x="0" y="0"/>
                          <a:chExt cx="20036" cy="20000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23" y="290"/>
                            <a:ext cx="19713" cy="1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108" w:type="dxa"/>
                                <w:tblBorders>
                                  <w:top w:val="single" w:sz="8" w:space="0" w:color="4F2F18"/>
                                  <w:left w:val="single" w:sz="8" w:space="0" w:color="4F2F18"/>
                                  <w:bottom w:val="single" w:sz="8" w:space="0" w:color="4F2F18"/>
                                  <w:right w:val="single" w:sz="8" w:space="0" w:color="4F2F18"/>
                                  <w:insideH w:val="single" w:sz="8" w:space="0" w:color="4F2F18"/>
                                  <w:insideV w:val="single" w:sz="8" w:space="0" w:color="4F2F18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800"/>
                                <w:gridCol w:w="5400"/>
                                <w:gridCol w:w="1800"/>
                                <w:gridCol w:w="1800"/>
                              </w:tblGrid>
                              <w:tr w:rsidR="0069525A" w:rsidRPr="00952148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480"/>
                                </w:trPr>
                                <w:tc>
                                  <w:tcPr>
                                    <w:tcW w:w="1800" w:type="dxa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:rsidR="0069525A" w:rsidRPr="00D16926" w:rsidRDefault="0069525A" w:rsidP="00955ADE">
                                    <w:pPr>
                                      <w:pStyle w:val="Tables"/>
                                    </w:pPr>
                                    <w:r w:rsidRPr="00D16926">
                                      <w:t>Quantity</w:t>
                                    </w:r>
                                  </w:p>
                                </w:tc>
                                <w:tc>
                                  <w:tcPr>
                                    <w:tcW w:w="5400" w:type="dxa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:rsidR="0069525A" w:rsidRPr="00D16926" w:rsidRDefault="0069525A" w:rsidP="00955ADE">
                                    <w:pPr>
                                      <w:pStyle w:val="Tables"/>
                                    </w:pPr>
                                    <w:r w:rsidRPr="00D16926">
                                      <w:t>Description</w:t>
                                    </w:r>
                                  </w:p>
                                </w:tc>
                                <w:tc>
                                  <w:tcPr>
                                    <w:tcW w:w="1800" w:type="dxa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:rsidR="0069525A" w:rsidRPr="00D16926" w:rsidRDefault="0069525A" w:rsidP="00955ADE">
                                    <w:pPr>
                                      <w:pStyle w:val="Tables"/>
                                    </w:pPr>
                                    <w:r w:rsidRPr="00D16926">
                                      <w:t>Unit Price</w:t>
                                    </w:r>
                                  </w:p>
                                </w:tc>
                                <w:tc>
                                  <w:tcPr>
                                    <w:tcW w:w="1800" w:type="dxa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:rsidR="0069525A" w:rsidRPr="00D16926" w:rsidRDefault="0069525A" w:rsidP="00955ADE">
                                    <w:pPr>
                                      <w:pStyle w:val="Tables"/>
                                    </w:pPr>
                                    <w:r w:rsidRPr="00D16926">
                                      <w:t>Total</w:t>
                                    </w:r>
                                  </w:p>
                                </w:tc>
                              </w:tr>
                              <w:tr w:rsidR="0069525A" w:rsidRPr="00952148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4320"/>
                                </w:trPr>
                                <w:tc>
                                  <w:tcPr>
                                    <w:tcW w:w="1800" w:type="dxa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</w:tcPr>
                                  <w:p w:rsidR="0069525A" w:rsidRPr="00D16926" w:rsidRDefault="0069525A" w:rsidP="00955ADE">
                                    <w:pPr>
                                      <w:pStyle w:val="Tabletext"/>
                                    </w:pPr>
                                  </w:p>
                                </w:tc>
                                <w:tc>
                                  <w:tcPr>
                                    <w:tcW w:w="5400" w:type="dxa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</w:tcPr>
                                  <w:p w:rsidR="0069525A" w:rsidRPr="00D16926" w:rsidRDefault="0069525A" w:rsidP="00955ADE">
                                    <w:pPr>
                                      <w:pStyle w:val="Tabletext"/>
                                    </w:pPr>
                                    <w:r w:rsidRPr="00D16926">
                                      <w:softHyphen/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800" w:type="dxa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</w:tcPr>
                                  <w:p w:rsidR="0069525A" w:rsidRPr="00D16926" w:rsidRDefault="0069525A" w:rsidP="00955ADE">
                                    <w:pPr>
                                      <w:pStyle w:val="Tabletext"/>
                                    </w:pPr>
                                  </w:p>
                                </w:tc>
                                <w:tc>
                                  <w:tcPr>
                                    <w:tcW w:w="1800" w:type="dxa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</w:tcPr>
                                  <w:p w:rsidR="0069525A" w:rsidRPr="00D16926" w:rsidRDefault="0069525A" w:rsidP="00955ADE">
                                    <w:pPr>
                                      <w:pStyle w:val="Tabletext"/>
                                    </w:pPr>
                                  </w:p>
                                </w:tc>
                              </w:tr>
                              <w:tr w:rsidR="0069525A" w:rsidRPr="00952148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475"/>
                                </w:trPr>
                                <w:tc>
                                  <w:tcPr>
                                    <w:tcW w:w="9000" w:type="dxa"/>
                                    <w:gridSpan w:val="3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</w:tcPr>
                                  <w:p w:rsidR="0069525A" w:rsidRPr="00D16926" w:rsidRDefault="0069525A" w:rsidP="00955ADE">
                                    <w:pPr>
                                      <w:pStyle w:val="Tabletext"/>
                                    </w:pPr>
                                  </w:p>
                                </w:tc>
                                <w:tc>
                                  <w:tcPr>
                                    <w:tcW w:w="1800" w:type="dxa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</w:tcPr>
                                  <w:p w:rsidR="0069525A" w:rsidRPr="00D16926" w:rsidRDefault="0069525A" w:rsidP="00955ADE">
                                    <w:pPr>
                                      <w:pStyle w:val="Tabletext"/>
                                    </w:pPr>
                                  </w:p>
                                </w:tc>
                              </w:tr>
                            </w:tbl>
                            <w:p w:rsidR="0069525A" w:rsidRDefault="0069525A" w:rsidP="00955ADE">
                              <w:pPr>
                                <w:pStyle w:val="Boxes1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824E38" id="Group 10" o:spid="_x0000_s1026" style="position:absolute;margin-left:-61pt;margin-top:327pt;width:559pt;height:4in;z-index:251659264;mso-position-horizontal-relative:margin;mso-position-vertical-relative:margin" coordsize="2003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">
                <v:rect id="Rectangle 1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/>
                <v:rect id="Rectangle 12" o:spid="_x0000_s1028" style="position:absolute;left:323;top:290;width:19713;height:19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8" w:space="0" w:color="4F2F18"/>
                            <w:left w:val="single" w:sz="8" w:space="0" w:color="4F2F18"/>
                            <w:bottom w:val="single" w:sz="8" w:space="0" w:color="4F2F18"/>
                            <w:right w:val="single" w:sz="8" w:space="0" w:color="4F2F18"/>
                            <w:insideH w:val="single" w:sz="8" w:space="0" w:color="4F2F18"/>
                            <w:insideV w:val="single" w:sz="8" w:space="0" w:color="4F2F18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00"/>
                          <w:gridCol w:w="5400"/>
                          <w:gridCol w:w="1800"/>
                          <w:gridCol w:w="1800"/>
                        </w:tblGrid>
                        <w:tr w:rsidR="0069525A" w:rsidRPr="00952148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480"/>
                          </w:trPr>
                          <w:tc>
                            <w:tcPr>
                              <w:tcW w:w="1800" w:type="dxa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  <w:vAlign w:val="center"/>
                            </w:tcPr>
                            <w:p w:rsidR="0069525A" w:rsidRPr="00D16926" w:rsidRDefault="0069525A" w:rsidP="00955ADE">
                              <w:pPr>
                                <w:pStyle w:val="Tables"/>
                              </w:pPr>
                              <w:r w:rsidRPr="00D16926">
                                <w:t>Quantity</w:t>
                              </w:r>
                            </w:p>
                          </w:tc>
                          <w:tc>
                            <w:tcPr>
                              <w:tcW w:w="5400" w:type="dxa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  <w:vAlign w:val="center"/>
                            </w:tcPr>
                            <w:p w:rsidR="0069525A" w:rsidRPr="00D16926" w:rsidRDefault="0069525A" w:rsidP="00955ADE">
                              <w:pPr>
                                <w:pStyle w:val="Tables"/>
                              </w:pPr>
                              <w:r w:rsidRPr="00D16926">
                                <w:t>Description</w:t>
                              </w: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  <w:vAlign w:val="center"/>
                            </w:tcPr>
                            <w:p w:rsidR="0069525A" w:rsidRPr="00D16926" w:rsidRDefault="0069525A" w:rsidP="00955ADE">
                              <w:pPr>
                                <w:pStyle w:val="Tables"/>
                              </w:pPr>
                              <w:r w:rsidRPr="00D16926">
                                <w:t>Unit Price</w:t>
                              </w: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  <w:vAlign w:val="center"/>
                            </w:tcPr>
                            <w:p w:rsidR="0069525A" w:rsidRPr="00D16926" w:rsidRDefault="0069525A" w:rsidP="00955ADE">
                              <w:pPr>
                                <w:pStyle w:val="Tables"/>
                              </w:pPr>
                              <w:r w:rsidRPr="00D16926">
                                <w:t>Total</w:t>
                              </w:r>
                            </w:p>
                          </w:tc>
                        </w:tr>
                        <w:tr w:rsidR="0069525A" w:rsidRPr="00952148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4320"/>
                          </w:trPr>
                          <w:tc>
                            <w:tcPr>
                              <w:tcW w:w="1800" w:type="dxa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</w:tcPr>
                            <w:p w:rsidR="0069525A" w:rsidRPr="00D16926" w:rsidRDefault="0069525A" w:rsidP="00955ADE">
                              <w:pPr>
                                <w:pStyle w:val="Tabletext"/>
                              </w:pPr>
                            </w:p>
                          </w:tc>
                          <w:tc>
                            <w:tcPr>
                              <w:tcW w:w="5400" w:type="dxa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</w:tcPr>
                            <w:p w:rsidR="0069525A" w:rsidRPr="00D16926" w:rsidRDefault="0069525A" w:rsidP="00955ADE">
                              <w:pPr>
                                <w:pStyle w:val="Tabletext"/>
                              </w:pPr>
                              <w:r w:rsidRPr="00D16926">
                                <w:softHyphen/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</w:tcPr>
                            <w:p w:rsidR="0069525A" w:rsidRPr="00D16926" w:rsidRDefault="0069525A" w:rsidP="00955ADE">
                              <w:pPr>
                                <w:pStyle w:val="Tabletext"/>
                              </w:pP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</w:tcPr>
                            <w:p w:rsidR="0069525A" w:rsidRPr="00D16926" w:rsidRDefault="0069525A" w:rsidP="00955ADE">
                              <w:pPr>
                                <w:pStyle w:val="Tabletext"/>
                              </w:pPr>
                            </w:p>
                          </w:tc>
                        </w:tr>
                        <w:tr w:rsidR="0069525A" w:rsidRPr="00952148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475"/>
                          </w:trPr>
                          <w:tc>
                            <w:tcPr>
                              <w:tcW w:w="9000" w:type="dxa"/>
                              <w:gridSpan w:val="3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</w:tcPr>
                            <w:p w:rsidR="0069525A" w:rsidRPr="00D16926" w:rsidRDefault="0069525A" w:rsidP="00955ADE">
                              <w:pPr>
                                <w:pStyle w:val="Tabletext"/>
                              </w:pP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</w:tcPr>
                            <w:p w:rsidR="0069525A" w:rsidRPr="00D16926" w:rsidRDefault="0069525A" w:rsidP="00955ADE">
                              <w:pPr>
                                <w:pStyle w:val="Tabletext"/>
                              </w:pPr>
                            </w:p>
                          </w:tc>
                        </w:tr>
                      </w:tbl>
                      <w:p w:rsidR="0069525A" w:rsidRDefault="0069525A" w:rsidP="00955ADE">
                        <w:pPr>
                          <w:pStyle w:val="Boxes10"/>
                          <w:jc w:val="left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noProof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C15063" wp14:editId="63358F79">
                <wp:simplePos x="0" y="0"/>
                <wp:positionH relativeFrom="margin">
                  <wp:posOffset>-774700</wp:posOffset>
                </wp:positionH>
                <wp:positionV relativeFrom="margin">
                  <wp:posOffset>3352800</wp:posOffset>
                </wp:positionV>
                <wp:extent cx="7112112" cy="685800"/>
                <wp:effectExtent l="0" t="0" r="12700" b="0"/>
                <wp:wrapNone/>
                <wp:docPr id="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2112" cy="685800"/>
                          <a:chOff x="0" y="0"/>
                          <a:chExt cx="20072" cy="20000"/>
                        </a:xfrm>
                      </wpg:grpSpPr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23" y="290"/>
                            <a:ext cx="19749" cy="1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108" w:type="dxa"/>
                                <w:tblBorders>
                                  <w:top w:val="single" w:sz="8" w:space="0" w:color="4F2F18"/>
                                  <w:left w:val="single" w:sz="8" w:space="0" w:color="4F2F18"/>
                                  <w:bottom w:val="single" w:sz="8" w:space="0" w:color="4F2F18"/>
                                  <w:right w:val="single" w:sz="8" w:space="0" w:color="4F2F18"/>
                                  <w:insideH w:val="single" w:sz="8" w:space="0" w:color="4F2F18"/>
                                  <w:insideV w:val="single" w:sz="8" w:space="0" w:color="4F2F18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800"/>
                                <w:gridCol w:w="1800"/>
                                <w:gridCol w:w="1800"/>
                                <w:gridCol w:w="1800"/>
                                <w:gridCol w:w="1800"/>
                                <w:gridCol w:w="1800"/>
                              </w:tblGrid>
                              <w:tr w:rsidR="0069525A" w:rsidRPr="005D5646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480"/>
                                </w:trPr>
                                <w:tc>
                                  <w:tcPr>
                                    <w:tcW w:w="1800" w:type="dxa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:rsidR="0069525A" w:rsidRPr="00D16926" w:rsidRDefault="0069525A" w:rsidP="00955ADE">
                                    <w:pPr>
                                      <w:pStyle w:val="Tables"/>
                                    </w:pPr>
                                    <w:r w:rsidRPr="00D16926">
                                      <w:t>Sales Rep.</w:t>
                                    </w:r>
                                  </w:p>
                                </w:tc>
                                <w:tc>
                                  <w:tcPr>
                                    <w:tcW w:w="1800" w:type="dxa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:rsidR="0069525A" w:rsidRPr="00D16926" w:rsidRDefault="0069525A" w:rsidP="00955ADE">
                                    <w:pPr>
                                      <w:pStyle w:val="Tables"/>
                                      <w:rPr>
                                        <w:rFonts w:ascii="Times" w:hAnsi="Times"/>
                                      </w:rPr>
                                    </w:pPr>
                                    <w:r w:rsidRPr="00D16926">
                                      <w:t>P.O. Number</w:t>
                                    </w:r>
                                  </w:p>
                                </w:tc>
                                <w:tc>
                                  <w:tcPr>
                                    <w:tcW w:w="1800" w:type="dxa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:rsidR="0069525A" w:rsidRPr="00D16926" w:rsidRDefault="0069525A" w:rsidP="00955ADE">
                                    <w:pPr>
                                      <w:pStyle w:val="Tables"/>
                                      <w:rPr>
                                        <w:rFonts w:ascii="Times" w:hAnsi="Times"/>
                                      </w:rPr>
                                    </w:pPr>
                                    <w:r w:rsidRPr="00D16926">
                                      <w:t>Ship Date</w:t>
                                    </w:r>
                                  </w:p>
                                </w:tc>
                                <w:tc>
                                  <w:tcPr>
                                    <w:tcW w:w="1800" w:type="dxa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:rsidR="0069525A" w:rsidRPr="00D16926" w:rsidRDefault="0069525A" w:rsidP="00955ADE">
                                    <w:pPr>
                                      <w:pStyle w:val="Tables"/>
                                      <w:rPr>
                                        <w:rFonts w:ascii="Times" w:hAnsi="Times"/>
                                      </w:rPr>
                                    </w:pPr>
                                    <w:r w:rsidRPr="00D16926">
                                      <w:t>Ship Via</w:t>
                                    </w:r>
                                  </w:p>
                                </w:tc>
                                <w:tc>
                                  <w:tcPr>
                                    <w:tcW w:w="1800" w:type="dxa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:rsidR="0069525A" w:rsidRPr="00D16926" w:rsidRDefault="0069525A" w:rsidP="00955ADE">
                                    <w:pPr>
                                      <w:pStyle w:val="Tables"/>
                                      <w:rPr>
                                        <w:rFonts w:ascii="Times" w:hAnsi="Times"/>
                                      </w:rPr>
                                    </w:pPr>
                                    <w:r w:rsidRPr="00D16926">
                                      <w:t>FOB</w:t>
                                    </w:r>
                                  </w:p>
                                </w:tc>
                                <w:tc>
                                  <w:tcPr>
                                    <w:tcW w:w="1800" w:type="dxa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:rsidR="0069525A" w:rsidRPr="00D16926" w:rsidRDefault="0069525A" w:rsidP="00955ADE">
                                    <w:pPr>
                                      <w:pStyle w:val="Tables"/>
                                      <w:rPr>
                                        <w:rFonts w:ascii="Times" w:hAnsi="Times"/>
                                      </w:rPr>
                                    </w:pPr>
                                    <w:r w:rsidRPr="00D16926">
                                      <w:t>Terms</w:t>
                                    </w:r>
                                  </w:p>
                                </w:tc>
                              </w:tr>
                              <w:tr w:rsidR="0069525A" w:rsidRPr="005D5646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480"/>
                                </w:trPr>
                                <w:tc>
                                  <w:tcPr>
                                    <w:tcW w:w="1800" w:type="dxa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</w:tcPr>
                                  <w:p w:rsidR="0069525A" w:rsidRPr="00D16926" w:rsidRDefault="0069525A" w:rsidP="00955ADE">
                                    <w:pPr>
                                      <w:pStyle w:val="Tabletext"/>
                                    </w:pPr>
                                    <w:r w:rsidRPr="00D16926"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800" w:type="dxa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</w:tcPr>
                                  <w:p w:rsidR="0069525A" w:rsidRPr="00D16926" w:rsidRDefault="0069525A" w:rsidP="00955ADE">
                                    <w:pPr>
                                      <w:pStyle w:val="Tabletext"/>
                                    </w:pPr>
                                    <w:r w:rsidRPr="00D16926">
                                      <w:t xml:space="preserve">  </w:t>
                                    </w:r>
                                  </w:p>
                                </w:tc>
                                <w:tc>
                                  <w:tcPr>
                                    <w:tcW w:w="1800" w:type="dxa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</w:tcPr>
                                  <w:p w:rsidR="0069525A" w:rsidRPr="00D16926" w:rsidRDefault="0069525A" w:rsidP="00955ADE">
                                    <w:pPr>
                                      <w:pStyle w:val="Tabletext"/>
                                    </w:pPr>
                                  </w:p>
                                </w:tc>
                                <w:tc>
                                  <w:tcPr>
                                    <w:tcW w:w="1800" w:type="dxa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</w:tcPr>
                                  <w:p w:rsidR="0069525A" w:rsidRPr="00D16926" w:rsidRDefault="0069525A" w:rsidP="00955ADE">
                                    <w:pPr>
                                      <w:pStyle w:val="Tabletext"/>
                                    </w:pPr>
                                  </w:p>
                                </w:tc>
                                <w:tc>
                                  <w:tcPr>
                                    <w:tcW w:w="1800" w:type="dxa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</w:tcPr>
                                  <w:p w:rsidR="0069525A" w:rsidRPr="00D16926" w:rsidRDefault="0069525A" w:rsidP="00955ADE">
                                    <w:pPr>
                                      <w:pStyle w:val="Tabletext"/>
                                    </w:pPr>
                                  </w:p>
                                </w:tc>
                                <w:tc>
                                  <w:tcPr>
                                    <w:tcW w:w="1800" w:type="dxa"/>
                                    <w:tcBorders>
                                      <w:top w:val="single" w:sz="8" w:space="0" w:color="717074"/>
                                      <w:left w:val="single" w:sz="8" w:space="0" w:color="717074"/>
                                      <w:bottom w:val="single" w:sz="8" w:space="0" w:color="717074"/>
                                      <w:right w:val="single" w:sz="8" w:space="0" w:color="717074"/>
                                    </w:tcBorders>
                                    <w:shd w:val="clear" w:color="auto" w:fill="FFFFFF"/>
                                  </w:tcPr>
                                  <w:p w:rsidR="0069525A" w:rsidRPr="00D16926" w:rsidRDefault="0069525A" w:rsidP="00955ADE">
                                    <w:pPr>
                                      <w:pStyle w:val="Tabletext"/>
                                    </w:pPr>
                                  </w:p>
                                </w:tc>
                              </w:tr>
                            </w:tbl>
                            <w:p w:rsidR="0069525A" w:rsidRDefault="0069525A" w:rsidP="00955ADE">
                              <w:pPr>
                                <w:pStyle w:val="Boxes10"/>
                                <w:spacing w:before="120" w:after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C15063" id="Group 7" o:spid="_x0000_s1029" style="position:absolute;margin-left:-61pt;margin-top:264pt;width:560pt;height:54pt;z-index:251658240;mso-position-horizontal-relative:margin;mso-position-vertical-relative:margin" coordsize="20072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">
                <v:rect id="Rectangle 8" o:spid="_x0000_s103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  <v:rect id="Rectangle 9" o:spid="_x0000_s1031" style="position:absolute;left:323;top:290;width:19749;height:19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8" w:space="0" w:color="4F2F18"/>
                            <w:left w:val="single" w:sz="8" w:space="0" w:color="4F2F18"/>
                            <w:bottom w:val="single" w:sz="8" w:space="0" w:color="4F2F18"/>
                            <w:right w:val="single" w:sz="8" w:space="0" w:color="4F2F18"/>
                            <w:insideH w:val="single" w:sz="8" w:space="0" w:color="4F2F18"/>
                            <w:insideV w:val="single" w:sz="8" w:space="0" w:color="4F2F18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00"/>
                          <w:gridCol w:w="1800"/>
                          <w:gridCol w:w="1800"/>
                          <w:gridCol w:w="1800"/>
                          <w:gridCol w:w="1800"/>
                          <w:gridCol w:w="1800"/>
                        </w:tblGrid>
                        <w:tr w:rsidR="0069525A" w:rsidRPr="005D564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80"/>
                          </w:trPr>
                          <w:tc>
                            <w:tcPr>
                              <w:tcW w:w="1800" w:type="dxa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  <w:vAlign w:val="center"/>
                            </w:tcPr>
                            <w:p w:rsidR="0069525A" w:rsidRPr="00D16926" w:rsidRDefault="0069525A" w:rsidP="00955ADE">
                              <w:pPr>
                                <w:pStyle w:val="Tables"/>
                              </w:pPr>
                              <w:r w:rsidRPr="00D16926">
                                <w:t>Sales Rep.</w:t>
                              </w: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  <w:vAlign w:val="center"/>
                            </w:tcPr>
                            <w:p w:rsidR="0069525A" w:rsidRPr="00D16926" w:rsidRDefault="0069525A" w:rsidP="00955ADE">
                              <w:pPr>
                                <w:pStyle w:val="Tables"/>
                                <w:rPr>
                                  <w:rFonts w:ascii="Times" w:hAnsi="Times"/>
                                </w:rPr>
                              </w:pPr>
                              <w:r w:rsidRPr="00D16926">
                                <w:t>P.O. Number</w:t>
                              </w: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  <w:vAlign w:val="center"/>
                            </w:tcPr>
                            <w:p w:rsidR="0069525A" w:rsidRPr="00D16926" w:rsidRDefault="0069525A" w:rsidP="00955ADE">
                              <w:pPr>
                                <w:pStyle w:val="Tables"/>
                                <w:rPr>
                                  <w:rFonts w:ascii="Times" w:hAnsi="Times"/>
                                </w:rPr>
                              </w:pPr>
                              <w:r w:rsidRPr="00D16926">
                                <w:t>Ship Date</w:t>
                              </w: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  <w:vAlign w:val="center"/>
                            </w:tcPr>
                            <w:p w:rsidR="0069525A" w:rsidRPr="00D16926" w:rsidRDefault="0069525A" w:rsidP="00955ADE">
                              <w:pPr>
                                <w:pStyle w:val="Tables"/>
                                <w:rPr>
                                  <w:rFonts w:ascii="Times" w:hAnsi="Times"/>
                                </w:rPr>
                              </w:pPr>
                              <w:r w:rsidRPr="00D16926">
                                <w:t>Ship Via</w:t>
                              </w: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  <w:vAlign w:val="center"/>
                            </w:tcPr>
                            <w:p w:rsidR="0069525A" w:rsidRPr="00D16926" w:rsidRDefault="0069525A" w:rsidP="00955ADE">
                              <w:pPr>
                                <w:pStyle w:val="Tables"/>
                                <w:rPr>
                                  <w:rFonts w:ascii="Times" w:hAnsi="Times"/>
                                </w:rPr>
                              </w:pPr>
                              <w:r w:rsidRPr="00D16926">
                                <w:t>FOB</w:t>
                              </w: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  <w:vAlign w:val="center"/>
                            </w:tcPr>
                            <w:p w:rsidR="0069525A" w:rsidRPr="00D16926" w:rsidRDefault="0069525A" w:rsidP="00955ADE">
                              <w:pPr>
                                <w:pStyle w:val="Tables"/>
                                <w:rPr>
                                  <w:rFonts w:ascii="Times" w:hAnsi="Times"/>
                                </w:rPr>
                              </w:pPr>
                              <w:r w:rsidRPr="00D16926">
                                <w:t>Terms</w:t>
                              </w:r>
                            </w:p>
                          </w:tc>
                        </w:tr>
                        <w:tr w:rsidR="0069525A" w:rsidRPr="005D564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80"/>
                          </w:trPr>
                          <w:tc>
                            <w:tcPr>
                              <w:tcW w:w="1800" w:type="dxa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</w:tcPr>
                            <w:p w:rsidR="0069525A" w:rsidRPr="00D16926" w:rsidRDefault="0069525A" w:rsidP="00955ADE">
                              <w:pPr>
                                <w:pStyle w:val="Tabletext"/>
                              </w:pPr>
                              <w:r w:rsidRPr="00D16926"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</w:tcPr>
                            <w:p w:rsidR="0069525A" w:rsidRPr="00D16926" w:rsidRDefault="0069525A" w:rsidP="00955ADE">
                              <w:pPr>
                                <w:pStyle w:val="Tabletext"/>
                              </w:pPr>
                              <w:r w:rsidRPr="00D16926">
                                <w:t xml:space="preserve">  </w:t>
                              </w: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</w:tcPr>
                            <w:p w:rsidR="0069525A" w:rsidRPr="00D16926" w:rsidRDefault="0069525A" w:rsidP="00955ADE">
                              <w:pPr>
                                <w:pStyle w:val="Tabletext"/>
                              </w:pP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</w:tcPr>
                            <w:p w:rsidR="0069525A" w:rsidRPr="00D16926" w:rsidRDefault="0069525A" w:rsidP="00955ADE">
                              <w:pPr>
                                <w:pStyle w:val="Tabletext"/>
                              </w:pP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</w:tcPr>
                            <w:p w:rsidR="0069525A" w:rsidRPr="00D16926" w:rsidRDefault="0069525A" w:rsidP="00955ADE">
                              <w:pPr>
                                <w:pStyle w:val="Tabletext"/>
                              </w:pP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single" w:sz="8" w:space="0" w:color="717074"/>
                                <w:left w:val="single" w:sz="8" w:space="0" w:color="717074"/>
                                <w:bottom w:val="single" w:sz="8" w:space="0" w:color="717074"/>
                                <w:right w:val="single" w:sz="8" w:space="0" w:color="717074"/>
                              </w:tcBorders>
                              <w:shd w:val="clear" w:color="auto" w:fill="FFFFFF"/>
                            </w:tcPr>
                            <w:p w:rsidR="0069525A" w:rsidRPr="00D16926" w:rsidRDefault="0069525A" w:rsidP="00955ADE">
                              <w:pPr>
                                <w:pStyle w:val="Tabletext"/>
                              </w:pPr>
                            </w:p>
                          </w:tc>
                        </w:tr>
                      </w:tbl>
                      <w:p w:rsidR="0069525A" w:rsidRDefault="0069525A" w:rsidP="00955ADE">
                        <w:pPr>
                          <w:pStyle w:val="Boxes10"/>
                          <w:spacing w:before="120" w:after="0"/>
                          <w:jc w:val="left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F84A8B">
        <w:rPr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E06ED" wp14:editId="32EC7024">
                <wp:simplePos x="0" y="0"/>
                <wp:positionH relativeFrom="column">
                  <wp:posOffset>-615315</wp:posOffset>
                </wp:positionH>
                <wp:positionV relativeFrom="paragraph">
                  <wp:posOffset>-118745</wp:posOffset>
                </wp:positionV>
                <wp:extent cx="1925955" cy="685800"/>
                <wp:effectExtent l="3810" t="0" r="3810" b="4445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95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25A" w:rsidRPr="00D16926" w:rsidRDefault="0069525A" w:rsidP="00955ADE">
                            <w:pPr>
                              <w:pStyle w:val="LogoBox"/>
                            </w:pPr>
                            <w:r w:rsidRPr="00955ADE">
                              <w:rPr>
                                <w:rStyle w:val="PlaceLogoHereChar"/>
                              </w:rPr>
                              <w:t>Place Logo Here</w:t>
                            </w:r>
                            <w:r w:rsidRPr="00D16926">
                              <w:t>,</w:t>
                            </w:r>
                          </w:p>
                          <w:p w:rsidR="0069525A" w:rsidRPr="00D16926" w:rsidRDefault="0069525A" w:rsidP="00955ADE">
                            <w:pPr>
                              <w:pStyle w:val="LogoBox"/>
                            </w:pPr>
                            <w:r w:rsidRPr="00D16926">
                              <w:t>Otherwise Delete Box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E06E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2" type="#_x0000_t202" style="position:absolute;margin-left:-48.45pt;margin-top:-9.35pt;width:151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yctAIAALI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" filled="f" stroked="f">
                <v:textbox inset="0,0,0,0">
                  <w:txbxContent>
                    <w:p w:rsidR="0069525A" w:rsidRPr="00D16926" w:rsidRDefault="0069525A" w:rsidP="00955ADE">
                      <w:pPr>
                        <w:pStyle w:val="LogoBox"/>
                      </w:pPr>
                      <w:r w:rsidRPr="00955ADE">
                        <w:rPr>
                          <w:rStyle w:val="PlaceLogoHereChar"/>
                        </w:rPr>
                        <w:t>Place Logo Here</w:t>
                      </w:r>
                      <w:r w:rsidRPr="00D16926">
                        <w:t>,</w:t>
                      </w:r>
                    </w:p>
                    <w:p w:rsidR="0069525A" w:rsidRPr="00D16926" w:rsidRDefault="0069525A" w:rsidP="00955ADE">
                      <w:pPr>
                        <w:pStyle w:val="LogoBox"/>
                      </w:pPr>
                      <w:r w:rsidRPr="00D16926">
                        <w:t>Otherwise Delete Box</w:t>
                      </w:r>
                    </w:p>
                  </w:txbxContent>
                </v:textbox>
              </v:shape>
            </w:pict>
          </mc:Fallback>
        </mc:AlternateContent>
      </w:r>
      <w:r w:rsidR="00F84A8B">
        <w:rPr>
          <w:noProof/>
          <w:szCs w:val="20"/>
          <w:lang w:val="en-GB" w:eastAsia="en-GB"/>
        </w:rPr>
        <w:drawing>
          <wp:anchor distT="0" distB="0" distL="114300" distR="114300" simplePos="0" relativeHeight="251661312" behindDoc="1" locked="0" layoutInCell="1" allowOverlap="1" wp14:anchorId="3396D7D7" wp14:editId="3CE326E0">
            <wp:simplePos x="0" y="0"/>
            <wp:positionH relativeFrom="column">
              <wp:posOffset>-1141095</wp:posOffset>
            </wp:positionH>
            <wp:positionV relativeFrom="paragraph">
              <wp:posOffset>-921385</wp:posOffset>
            </wp:positionV>
            <wp:extent cx="7772400" cy="10058400"/>
            <wp:effectExtent l="0" t="0" r="0" b="0"/>
            <wp:wrapNone/>
            <wp:docPr id="14" name="Picture 14" descr="mod_realestate_Inv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d_realestate_Invoi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A8B">
        <w:rPr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573C0F" wp14:editId="3AA7FFBD">
                <wp:simplePos x="0" y="0"/>
                <wp:positionH relativeFrom="column">
                  <wp:posOffset>2826385</wp:posOffset>
                </wp:positionH>
                <wp:positionV relativeFrom="paragraph">
                  <wp:posOffset>1892300</wp:posOffset>
                </wp:positionV>
                <wp:extent cx="3284220" cy="1145540"/>
                <wp:effectExtent l="0" t="0" r="4445" b="635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25A" w:rsidRPr="00D16926" w:rsidRDefault="0069525A" w:rsidP="00955ADE">
                            <w:pPr>
                              <w:pStyle w:val="ShippingTitle"/>
                            </w:pPr>
                            <w:r w:rsidRPr="00D16926">
                              <w:t>SHIP TO:</w:t>
                            </w:r>
                          </w:p>
                          <w:p w:rsidR="0069525A" w:rsidRPr="00D16926" w:rsidRDefault="00552537" w:rsidP="00955ADE">
                            <w:pPr>
                              <w:pStyle w:val="Address"/>
                            </w:pPr>
                            <w:r>
                              <w:t xml:space="preserve">Expotium GmbH</w:t>
                            </w:r>
                            <w:proofErr w:type="spellStart"/>
                            <w:proofErr w:type="gramStart"/>
                            <w:r w:rsidRPr="00F84A8B">
                              <w:t/>
                            </w:r>
                            <w:proofErr w:type="spellEnd"/>
                            <w:proofErr w:type="gramEnd"/>
                            <w:r>
                              <w:t xml:space="preserve"/>
                            </w:r>
                          </w:p>
                          <w:p w:rsidR="0069525A" w:rsidRPr="00D16926" w:rsidRDefault="0069525A" w:rsidP="0069525A">
                            <w:pPr>
                              <w:pStyle w:val="Address"/>
                            </w:pPr>
                            <w:r>
                              <w:t xml:space="preserve">Expotium Strase 1</w:t>
                            </w:r>
                            <w:proofErr w:type="spellStart"/>
                            <w:proofErr w:type="gramStart"/>
                            <w:r w:rsidRPr="0069525A">
                              <w:t/>
                            </w:r>
                            <w:proofErr w:type="spellEnd"/>
                            <w:proofErr w:type="gramEnd"/>
                            <w:r>
                              <w:t xml:space="preserve"/>
                            </w:r>
                            <w:r w:rsidRPr="00D16926">
                              <w:t xml:space="preserve"> </w:t>
                            </w:r>
                          </w:p>
                          <w:p w:rsidR="0069525A" w:rsidRPr="00D16926" w:rsidRDefault="0069525A" w:rsidP="00955ADE">
                            <w:pPr>
                              <w:pStyle w:val="Address"/>
                            </w:pPr>
                            <w:r>
                              <w:t xml:space="preserve">12345</w:t>
                            </w:r>
                            <w:proofErr w:type="spellStart"/>
                            <w:proofErr w:type="gramStart"/>
                            <w:r w:rsidRPr="0069525A">
                              <w:t/>
                            </w:r>
                            <w:proofErr w:type="spellEnd"/>
                            <w:proofErr w:type="gramEnd"/>
                            <w:r>
                              <w:t xml:space="preserve"/>
                            </w:r>
                          </w:p>
                          <w:p w:rsidR="0069525A" w:rsidRPr="00D16926" w:rsidRDefault="0069525A" w:rsidP="00955ADE">
                            <w:pPr>
                              <w:pStyle w:val="Address"/>
                            </w:pPr>
                            <w:r w:rsidRPr="00D16926">
                              <w:t>Phone: 555-555-5555</w:t>
                            </w:r>
                          </w:p>
                          <w:p w:rsidR="0069525A" w:rsidRPr="00D16926" w:rsidRDefault="0069525A" w:rsidP="00955ADE">
                            <w:pPr>
                              <w:pStyle w:val="Address"/>
                            </w:pPr>
                            <w:r w:rsidRPr="00D16926">
                              <w:t>Fax:     555-555-5555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73C0F" id="Text Box 4" o:spid="_x0000_s1033" type="#_x0000_t202" style="position:absolute;margin-left:222.55pt;margin-top:149pt;width:258.6pt;height:90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" filled="f" stroked="f">
                <v:textbox>
                  <w:txbxContent>
                    <w:p w:rsidR="0069525A" w:rsidRPr="00D16926" w:rsidRDefault="0069525A" w:rsidP="00955ADE">
                      <w:pPr>
                        <w:pStyle w:val="ShippingTitle"/>
                      </w:pPr>
                      <w:r w:rsidRPr="00D16926">
                        <w:t>SHIP TO:</w:t>
                      </w:r>
                    </w:p>
                    <w:p w:rsidR="0069525A" w:rsidRPr="00D16926" w:rsidRDefault="00552537" w:rsidP="00955ADE">
                      <w:pPr>
                        <w:pStyle w:val="Address"/>
                      </w:pPr>
                      <w:r>
                        <w:t xml:space="preserve">Expotium GmbH</w:t>
                      </w:r>
                      <w:proofErr w:type="spellStart"/>
                      <w:proofErr w:type="gramStart"/>
                      <w:r w:rsidRPr="00F84A8B">
                        <w:t/>
                      </w:r>
                      <w:proofErr w:type="spellEnd"/>
                      <w:proofErr w:type="gramEnd"/>
                      <w:r>
                        <w:t xml:space="preserve"/>
                      </w:r>
                    </w:p>
                    <w:p w:rsidR="0069525A" w:rsidRPr="00D16926" w:rsidRDefault="0069525A" w:rsidP="0069525A">
                      <w:pPr>
                        <w:pStyle w:val="Address"/>
                      </w:pPr>
                      <w:r>
                        <w:t xml:space="preserve">Expotium Strase 1</w:t>
                      </w:r>
                      <w:proofErr w:type="spellStart"/>
                      <w:proofErr w:type="gramStart"/>
                      <w:r w:rsidRPr="0069525A">
                        <w:t/>
                      </w:r>
                      <w:proofErr w:type="spellEnd"/>
                      <w:proofErr w:type="gramEnd"/>
                      <w:r>
                        <w:t xml:space="preserve"/>
                      </w:r>
                      <w:r w:rsidRPr="00D16926">
                        <w:t xml:space="preserve"> </w:t>
                      </w:r>
                    </w:p>
                    <w:p w:rsidR="0069525A" w:rsidRPr="00D16926" w:rsidRDefault="0069525A" w:rsidP="00955ADE">
                      <w:pPr>
                        <w:pStyle w:val="Address"/>
                      </w:pPr>
                      <w:r>
                        <w:t xml:space="preserve">12345</w:t>
                      </w:r>
                      <w:proofErr w:type="spellStart"/>
                      <w:proofErr w:type="gramStart"/>
                      <w:r w:rsidRPr="0069525A">
                        <w:t/>
                      </w:r>
                      <w:proofErr w:type="spellEnd"/>
                      <w:proofErr w:type="gramEnd"/>
                      <w:r>
                        <w:t xml:space="preserve"/>
                      </w:r>
                    </w:p>
                    <w:p w:rsidR="0069525A" w:rsidRPr="00D16926" w:rsidRDefault="0069525A" w:rsidP="00955ADE">
                      <w:pPr>
                        <w:pStyle w:val="Address"/>
                      </w:pPr>
                      <w:r w:rsidRPr="00D16926">
                        <w:t>Phone: 555-555-5555</w:t>
                      </w:r>
                    </w:p>
                    <w:p w:rsidR="0069525A" w:rsidRPr="00D16926" w:rsidRDefault="0069525A" w:rsidP="00955ADE">
                      <w:pPr>
                        <w:pStyle w:val="Address"/>
                      </w:pPr>
                      <w:r w:rsidRPr="00D16926">
                        <w:t>Fax:     555-555-5555</w:t>
                      </w:r>
                    </w:p>
                  </w:txbxContent>
                </v:textbox>
              </v:shape>
            </w:pict>
          </mc:Fallback>
        </mc:AlternateContent>
      </w:r>
      <w:r w:rsidR="00F84A8B">
        <w:rPr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688340</wp:posOffset>
                </wp:positionV>
                <wp:extent cx="3469640" cy="2410460"/>
                <wp:effectExtent l="2540" t="2540" r="444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9640" cy="241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25A" w:rsidRPr="0053466E" w:rsidRDefault="0069525A" w:rsidP="00955ADE">
                            <w:pPr>
                              <w:pStyle w:val="CompanyName"/>
                            </w:pPr>
                            <w:proofErr w:type="spellStart"/>
                            <w:r>
                              <w:t>Kobra</w:t>
                            </w:r>
                            <w:proofErr w:type="spellEnd"/>
                            <w:r>
                              <w:t xml:space="preserve"> A/S</w:t>
                            </w:r>
                          </w:p>
                          <w:p w:rsidR="0069525A" w:rsidRPr="00D16926" w:rsidRDefault="0069525A" w:rsidP="00955ADE">
                            <w:pPr>
                              <w:pStyle w:val="Address"/>
                            </w:pPr>
                            <w:proofErr w:type="spellStart"/>
                            <w:r>
                              <w:t>Langebrogade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:rsidR="0069525A" w:rsidRPr="00D16926" w:rsidRDefault="0069525A" w:rsidP="00955ADE">
                            <w:pPr>
                              <w:pStyle w:val="Address"/>
                            </w:pPr>
                            <w:r>
                              <w:t xml:space="preserve">1411 </w:t>
                            </w:r>
                            <w:proofErr w:type="spellStart"/>
                            <w:r>
                              <w:t>København</w:t>
                            </w:r>
                            <w:proofErr w:type="spellEnd"/>
                            <w:r>
                              <w:t xml:space="preserve"> K</w:t>
                            </w:r>
                          </w:p>
                          <w:p w:rsidR="0069525A" w:rsidRPr="00D16926" w:rsidRDefault="0069525A" w:rsidP="00955ADE">
                            <w:pPr>
                              <w:pStyle w:val="Address"/>
                            </w:pPr>
                            <w:r w:rsidRPr="00D16926">
                              <w:t xml:space="preserve">Phone: </w:t>
                            </w:r>
                            <w:r w:rsidRPr="0069525A">
                              <w:t>+45 88 20 48 40</w:t>
                            </w:r>
                          </w:p>
                          <w:p w:rsidR="0069525A" w:rsidRPr="00D16926" w:rsidRDefault="0069525A" w:rsidP="00955ADE">
                            <w:pPr>
                              <w:pStyle w:val="Address"/>
                            </w:pPr>
                            <w:r w:rsidRPr="00D16926">
                              <w:t xml:space="preserve">Fax:     </w:t>
                            </w:r>
                            <w:r w:rsidRPr="0069525A">
                              <w:t>+45 88 20 48 42</w:t>
                            </w:r>
                          </w:p>
                          <w:p w:rsidR="0069525A" w:rsidRPr="00D16926" w:rsidRDefault="0069525A" w:rsidP="00955ADE">
                            <w:pPr>
                              <w:pStyle w:val="Address"/>
                              <w:rPr>
                                <w:vertAlign w:val="subscript"/>
                              </w:rPr>
                            </w:pPr>
                            <w:r w:rsidRPr="00D16926">
                              <w:t>www.</w:t>
                            </w:r>
                            <w:r>
                              <w:t>e-conomic</w:t>
                            </w:r>
                            <w:r w:rsidRPr="00D16926">
                              <w:t>.com</w:t>
                            </w:r>
                          </w:p>
                          <w:p w:rsidR="0069525A" w:rsidRPr="00D16926" w:rsidRDefault="0069525A" w:rsidP="00955ADE">
                            <w:pPr>
                              <w:spacing w:line="240" w:lineRule="atLeast"/>
                              <w:rPr>
                                <w:rFonts w:ascii="Helvetica" w:hAnsi="Helvetica"/>
                                <w:color w:val="717074"/>
                                <w:sz w:val="20"/>
                                <w:szCs w:val="20"/>
                              </w:rPr>
                            </w:pPr>
                          </w:p>
                          <w:p w:rsidR="0069525A" w:rsidRPr="00D16926" w:rsidRDefault="0069525A" w:rsidP="00955ADE">
                            <w:pPr>
                              <w:pStyle w:val="BasicParagraph"/>
                              <w:spacing w:line="200" w:lineRule="atLeast"/>
                              <w:rPr>
                                <w:rFonts w:ascii="Helvetica" w:hAnsi="Helvetica"/>
                                <w:b/>
                                <w:color w:val="717074"/>
                                <w:sz w:val="16"/>
                                <w:szCs w:val="20"/>
                              </w:rPr>
                            </w:pPr>
                          </w:p>
                          <w:p w:rsidR="0069525A" w:rsidRPr="00D16926" w:rsidRDefault="0069525A" w:rsidP="00955ADE">
                            <w:pPr>
                              <w:pStyle w:val="ShippingTitle"/>
                            </w:pPr>
                            <w:r w:rsidRPr="00D16926">
                              <w:t xml:space="preserve">TO: </w:t>
                            </w:r>
                          </w:p>
                          <w:p w:rsidR="0069525A" w:rsidRPr="00D16926" w:rsidRDefault="0069525A" w:rsidP="00955ADE">
                            <w:pPr>
                              <w:pStyle w:val="Address"/>
                            </w:pPr>
                            <w:r>
                              <w:t xml:space="preserve">Expotium GmbH</w:t>
                            </w:r>
                            <w:proofErr w:type="spellStart"/>
                            <w:proofErr w:type="gramStart"/>
                            <w:r w:rsidRPr="00F84A8B">
                              <w:t/>
                            </w:r>
                            <w:proofErr w:type="spellEnd"/>
                            <w:proofErr w:type="gramEnd"/>
                            <w:r>
                              <w:t xml:space="preserve"/>
                            </w:r>
                          </w:p>
                          <w:p w:rsidR="0069525A" w:rsidRPr="00D16926" w:rsidRDefault="0069525A" w:rsidP="00955ADE">
                            <w:pPr>
                              <w:pStyle w:val="Address"/>
                            </w:pPr>
                            <w:r>
                              <w:t xml:space="preserve">Expotium Strase 1</w:t>
                            </w:r>
                            <w:proofErr w:type="spellStart"/>
                            <w:proofErr w:type="gramStart"/>
                            <w:r w:rsidRPr="00F84A8B">
                              <w:t/>
                            </w:r>
                            <w:proofErr w:type="spellEnd"/>
                            <w:proofErr w:type="gramEnd"/>
                            <w:r>
                              <w:t xml:space="preserve"/>
                            </w:r>
                          </w:p>
                          <w:p w:rsidR="0069525A" w:rsidRPr="00D16926" w:rsidRDefault="0069525A" w:rsidP="00955ADE">
                            <w:pPr>
                              <w:pStyle w:val="Address"/>
                            </w:pPr>
                            <w:r>
                              <w:t xml:space="preserve">12345</w:t>
                            </w:r>
                            <w:proofErr w:type="spellStart"/>
                            <w:proofErr w:type="gramStart"/>
                            <w:r w:rsidRPr="00F84A8B">
                              <w:t/>
                            </w:r>
                            <w:proofErr w:type="spellEnd"/>
                            <w:proofErr w:type="gramEnd"/>
                            <w:r>
                              <w:t xml:space="preserve"> Expotium Stadt</w:t>
                            </w:r>
                            <w:proofErr w:type="spellStart"/>
                            <w:proofErr w:type="gramStart"/>
                            <w:r w:rsidRPr="00F84A8B">
                              <w:t/>
                            </w:r>
                            <w:proofErr w:type="spellEnd"/>
                            <w:proofErr w:type="gramEnd"/>
                            <w:r>
                              <w:t xml:space="preserve"/>
                            </w:r>
                            <w:r w:rsidRPr="00D16926">
                              <w:t xml:space="preserve"> </w:t>
                            </w:r>
                          </w:p>
                          <w:p w:rsidR="0069525A" w:rsidRPr="00D16926" w:rsidRDefault="0069525A" w:rsidP="00955ADE">
                            <w:pPr>
                              <w:pStyle w:val="Address"/>
                            </w:pPr>
                            <w:r w:rsidRPr="00D16926">
                              <w:t>Phone: 555-555-5555</w:t>
                            </w:r>
                          </w:p>
                          <w:p w:rsidR="0069525A" w:rsidRPr="00D16926" w:rsidRDefault="0069525A" w:rsidP="00955ADE">
                            <w:pPr>
                              <w:pStyle w:val="Address"/>
                            </w:pPr>
                            <w:r w:rsidRPr="00D16926">
                              <w:t>Fax:     555-555-5555</w:t>
                            </w:r>
                          </w:p>
                          <w:p w:rsidR="0069525A" w:rsidRDefault="0069525A" w:rsidP="00955ADE">
                            <w:pPr>
                              <w:pStyle w:val="BasicParagraph"/>
                              <w:spacing w:line="200" w:lineRule="atLeast"/>
                              <w:rPr>
                                <w:color w:val="4F2F18"/>
                                <w:sz w:val="20"/>
                                <w:szCs w:val="20"/>
                              </w:rPr>
                            </w:pPr>
                          </w:p>
                          <w:p w:rsidR="0069525A" w:rsidRPr="00952148" w:rsidRDefault="0069525A" w:rsidP="00955A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-56.8pt;margin-top:54.2pt;width:273.2pt;height:189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37BugIAAME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" filled="f" stroked="f">
                <v:textbox>
                  <w:txbxContent>
                    <w:p w:rsidR="0069525A" w:rsidRPr="0053466E" w:rsidRDefault="0069525A" w:rsidP="00955ADE">
                      <w:pPr>
                        <w:pStyle w:val="CompanyName"/>
                      </w:pPr>
                      <w:proofErr w:type="spellStart"/>
                      <w:r>
                        <w:t>Kobra</w:t>
                      </w:r>
                      <w:proofErr w:type="spellEnd"/>
                      <w:r>
                        <w:t xml:space="preserve"> A/S</w:t>
                      </w:r>
                    </w:p>
                    <w:p w:rsidR="0069525A" w:rsidRPr="00D16926" w:rsidRDefault="0069525A" w:rsidP="00955ADE">
                      <w:pPr>
                        <w:pStyle w:val="Address"/>
                      </w:pPr>
                      <w:proofErr w:type="spellStart"/>
                      <w:r>
                        <w:t>Langebrogade</w:t>
                      </w:r>
                      <w:proofErr w:type="spellEnd"/>
                      <w:r>
                        <w:t xml:space="preserve"> 1</w:t>
                      </w:r>
                    </w:p>
                    <w:p w:rsidR="0069525A" w:rsidRPr="00D16926" w:rsidRDefault="0069525A" w:rsidP="00955ADE">
                      <w:pPr>
                        <w:pStyle w:val="Address"/>
                      </w:pPr>
                      <w:r>
                        <w:t xml:space="preserve">1411 </w:t>
                      </w:r>
                      <w:proofErr w:type="spellStart"/>
                      <w:r>
                        <w:t>København</w:t>
                      </w:r>
                      <w:proofErr w:type="spellEnd"/>
                      <w:r>
                        <w:t xml:space="preserve"> K</w:t>
                      </w:r>
                    </w:p>
                    <w:p w:rsidR="0069525A" w:rsidRPr="00D16926" w:rsidRDefault="0069525A" w:rsidP="00955ADE">
                      <w:pPr>
                        <w:pStyle w:val="Address"/>
                      </w:pPr>
                      <w:r w:rsidRPr="00D16926">
                        <w:t xml:space="preserve">Phone: </w:t>
                      </w:r>
                      <w:r w:rsidRPr="0069525A">
                        <w:t>+45 88 20 48 40</w:t>
                      </w:r>
                    </w:p>
                    <w:p w:rsidR="0069525A" w:rsidRPr="00D16926" w:rsidRDefault="0069525A" w:rsidP="00955ADE">
                      <w:pPr>
                        <w:pStyle w:val="Address"/>
                      </w:pPr>
                      <w:r w:rsidRPr="00D16926">
                        <w:t xml:space="preserve">Fax:     </w:t>
                      </w:r>
                      <w:r w:rsidRPr="0069525A">
                        <w:t>+45 88 20 48 42</w:t>
                      </w:r>
                    </w:p>
                    <w:p w:rsidR="0069525A" w:rsidRPr="00D16926" w:rsidRDefault="0069525A" w:rsidP="00955ADE">
                      <w:pPr>
                        <w:pStyle w:val="Address"/>
                        <w:rPr>
                          <w:vertAlign w:val="subscript"/>
                        </w:rPr>
                      </w:pPr>
                      <w:r w:rsidRPr="00D16926">
                        <w:t>www.</w:t>
                      </w:r>
                      <w:r>
                        <w:t>e-conomic</w:t>
                      </w:r>
                      <w:r w:rsidRPr="00D16926">
                        <w:t>.com</w:t>
                      </w:r>
                    </w:p>
                    <w:p w:rsidR="0069525A" w:rsidRPr="00D16926" w:rsidRDefault="0069525A" w:rsidP="00955ADE">
                      <w:pPr>
                        <w:spacing w:line="240" w:lineRule="atLeast"/>
                        <w:rPr>
                          <w:rFonts w:ascii="Helvetica" w:hAnsi="Helvetica"/>
                          <w:color w:val="717074"/>
                          <w:sz w:val="20"/>
                          <w:szCs w:val="20"/>
                        </w:rPr>
                      </w:pPr>
                    </w:p>
                    <w:p w:rsidR="0069525A" w:rsidRPr="00D16926" w:rsidRDefault="0069525A" w:rsidP="00955ADE">
                      <w:pPr>
                        <w:pStyle w:val="BasicParagraph"/>
                        <w:spacing w:line="200" w:lineRule="atLeast"/>
                        <w:rPr>
                          <w:rFonts w:ascii="Helvetica" w:hAnsi="Helvetica"/>
                          <w:b/>
                          <w:color w:val="717074"/>
                          <w:sz w:val="16"/>
                          <w:szCs w:val="20"/>
                        </w:rPr>
                      </w:pPr>
                    </w:p>
                    <w:p w:rsidR="0069525A" w:rsidRPr="00D16926" w:rsidRDefault="0069525A" w:rsidP="00955ADE">
                      <w:pPr>
                        <w:pStyle w:val="ShippingTitle"/>
                      </w:pPr>
                      <w:r w:rsidRPr="00D16926">
                        <w:t xml:space="preserve">TO: </w:t>
                      </w:r>
                    </w:p>
                    <w:p w:rsidR="0069525A" w:rsidRPr="00D16926" w:rsidRDefault="0069525A" w:rsidP="00955ADE">
                      <w:pPr>
                        <w:pStyle w:val="Address"/>
                      </w:pPr>
                      <w:r>
                        <w:t xml:space="preserve">Expotium GmbH</w:t>
                      </w:r>
                      <w:proofErr w:type="spellStart"/>
                      <w:proofErr w:type="gramStart"/>
                      <w:r w:rsidRPr="00F84A8B">
                        <w:t/>
                      </w:r>
                      <w:proofErr w:type="spellEnd"/>
                      <w:proofErr w:type="gramEnd"/>
                      <w:r>
                        <w:t xml:space="preserve"/>
                      </w:r>
                    </w:p>
                    <w:p w:rsidR="0069525A" w:rsidRPr="00D16926" w:rsidRDefault="0069525A" w:rsidP="00955ADE">
                      <w:pPr>
                        <w:pStyle w:val="Address"/>
                      </w:pPr>
                      <w:r>
                        <w:t xml:space="preserve">Expotium Strase 1</w:t>
                      </w:r>
                      <w:proofErr w:type="spellStart"/>
                      <w:proofErr w:type="gramStart"/>
                      <w:r w:rsidRPr="00F84A8B">
                        <w:t/>
                      </w:r>
                      <w:proofErr w:type="spellEnd"/>
                      <w:proofErr w:type="gramEnd"/>
                      <w:r>
                        <w:t xml:space="preserve"/>
                      </w:r>
                    </w:p>
                    <w:p w:rsidR="0069525A" w:rsidRPr="00D16926" w:rsidRDefault="0069525A" w:rsidP="00955ADE">
                      <w:pPr>
                        <w:pStyle w:val="Address"/>
                      </w:pPr>
                      <w:r>
                        <w:t xml:space="preserve">12345</w:t>
                      </w:r>
                      <w:proofErr w:type="spellStart"/>
                      <w:proofErr w:type="gramStart"/>
                      <w:r w:rsidRPr="00F84A8B">
                        <w:t/>
                      </w:r>
                      <w:proofErr w:type="spellEnd"/>
                      <w:proofErr w:type="gramEnd"/>
                      <w:r>
                        <w:t xml:space="preserve"> Expotium Stadt</w:t>
                      </w:r>
                      <w:proofErr w:type="spellStart"/>
                      <w:proofErr w:type="gramStart"/>
                      <w:r w:rsidRPr="00F84A8B">
                        <w:t/>
                      </w:r>
                      <w:proofErr w:type="spellEnd"/>
                      <w:proofErr w:type="gramEnd"/>
                      <w:r>
                        <w:t xml:space="preserve"/>
                      </w:r>
                      <w:r w:rsidRPr="00D16926">
                        <w:t xml:space="preserve"> </w:t>
                      </w:r>
                    </w:p>
                    <w:p w:rsidR="0069525A" w:rsidRPr="00D16926" w:rsidRDefault="0069525A" w:rsidP="00955ADE">
                      <w:pPr>
                        <w:pStyle w:val="Address"/>
                      </w:pPr>
                      <w:r w:rsidRPr="00D16926">
                        <w:t>Phone: 555-555-5555</w:t>
                      </w:r>
                    </w:p>
                    <w:p w:rsidR="0069525A" w:rsidRPr="00D16926" w:rsidRDefault="0069525A" w:rsidP="00955ADE">
                      <w:pPr>
                        <w:pStyle w:val="Address"/>
                      </w:pPr>
                      <w:r w:rsidRPr="00D16926">
                        <w:t>Fax:     555-555-5555</w:t>
                      </w:r>
                    </w:p>
                    <w:p w:rsidR="0069525A" w:rsidRDefault="0069525A" w:rsidP="00955ADE">
                      <w:pPr>
                        <w:pStyle w:val="BasicParagraph"/>
                        <w:spacing w:line="200" w:lineRule="atLeast"/>
                        <w:rPr>
                          <w:color w:val="4F2F18"/>
                          <w:sz w:val="20"/>
                          <w:szCs w:val="20"/>
                        </w:rPr>
                      </w:pPr>
                    </w:p>
                    <w:p w:rsidR="0069525A" w:rsidRPr="00952148" w:rsidRDefault="0069525A" w:rsidP="00955ADE"/>
                  </w:txbxContent>
                </v:textbox>
              </v:shape>
            </w:pict>
          </mc:Fallback>
        </mc:AlternateContent>
      </w:r>
      <w:r w:rsidR="00F84A8B">
        <w:rPr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8339455</wp:posOffset>
                </wp:positionV>
                <wp:extent cx="6744970" cy="457200"/>
                <wp:effectExtent l="0" t="0" r="3175" b="444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49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25A" w:rsidRPr="0097236A" w:rsidRDefault="0069525A" w:rsidP="00955ADE">
                            <w:pPr>
                              <w:pStyle w:val="YourCompanyName"/>
                            </w:pPr>
                            <w:r>
                              <w:rPr>
                                <w:b w:val="0"/>
                                <w:caps w:val="0"/>
                              </w:rPr>
                              <w:t>M</w:t>
                            </w:r>
                            <w:r w:rsidRPr="00955ADE">
                              <w:rPr>
                                <w:b w:val="0"/>
                                <w:caps w:val="0"/>
                              </w:rPr>
                              <w:t>ake all checks payable to</w:t>
                            </w:r>
                            <w:r w:rsidRPr="00D16926">
                              <w:rPr>
                                <w:caps w:val="0"/>
                              </w:rPr>
                              <w:t xml:space="preserve"> </w:t>
                            </w:r>
                            <w:r w:rsidRPr="0097236A">
                              <w:t xml:space="preserve">YOUR COMPANY NAME </w:t>
                            </w:r>
                          </w:p>
                          <w:p w:rsidR="0069525A" w:rsidRPr="00D16926" w:rsidRDefault="0069525A" w:rsidP="00955ADE">
                            <w:pPr>
                              <w:pStyle w:val="YourCompanyName"/>
                            </w:pPr>
                            <w:r w:rsidRPr="00D16926">
                              <w:t>THANK YOU FOR YOUR BUSINESS!</w:t>
                            </w:r>
                          </w:p>
                          <w:p w:rsidR="0069525A" w:rsidRPr="00D16926" w:rsidRDefault="0069525A" w:rsidP="00955A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-49.85pt;margin-top:656.65pt;width:531.1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" filled="f" stroked="f">
                <v:textbox>
                  <w:txbxContent>
                    <w:p w:rsidR="0069525A" w:rsidRPr="0097236A" w:rsidRDefault="0069525A" w:rsidP="00955ADE">
                      <w:pPr>
                        <w:pStyle w:val="YourCompanyName"/>
                      </w:pPr>
                      <w:r>
                        <w:rPr>
                          <w:b w:val="0"/>
                          <w:caps w:val="0"/>
                        </w:rPr>
                        <w:t>M</w:t>
                      </w:r>
                      <w:r w:rsidRPr="00955ADE">
                        <w:rPr>
                          <w:b w:val="0"/>
                          <w:caps w:val="0"/>
                        </w:rPr>
                        <w:t>ake all checks payable to</w:t>
                      </w:r>
                      <w:r w:rsidRPr="00D16926">
                        <w:rPr>
                          <w:caps w:val="0"/>
                        </w:rPr>
                        <w:t xml:space="preserve"> </w:t>
                      </w:r>
                      <w:r w:rsidRPr="0097236A">
                        <w:t xml:space="preserve">YOUR COMPANY NAME </w:t>
                      </w:r>
                    </w:p>
                    <w:p w:rsidR="0069525A" w:rsidRPr="00D16926" w:rsidRDefault="0069525A" w:rsidP="00955ADE">
                      <w:pPr>
                        <w:pStyle w:val="YourCompanyName"/>
                      </w:pPr>
                      <w:r w:rsidRPr="00D16926">
                        <w:t>THANK YOU FOR YOUR BUSINESS!</w:t>
                      </w:r>
                    </w:p>
                    <w:p w:rsidR="0069525A" w:rsidRPr="00D16926" w:rsidRDefault="0069525A" w:rsidP="00955ADE"/>
                  </w:txbxContent>
                </v:textbox>
              </v:shape>
            </w:pict>
          </mc:Fallback>
        </mc:AlternateContent>
      </w:r>
      <w:r w:rsidR="00F84A8B">
        <w:rPr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-103505</wp:posOffset>
                </wp:positionV>
                <wp:extent cx="2743200" cy="784860"/>
                <wp:effectExtent l="2540" t="1270" r="0" b="444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25A" w:rsidRPr="0053466E" w:rsidRDefault="0069525A" w:rsidP="00955ADE">
                            <w:pPr>
                              <w:pStyle w:val="InvoiceNo"/>
                            </w:pPr>
                            <w:r w:rsidRPr="0053466E">
                              <w:t xml:space="preserve">Invoice: </w:t>
                            </w:r>
                            <w:r>
                              <w:t xml:space="preserve">20005</w:t>
                            </w:r>
                          </w:p>
                          <w:p w:rsidR="0069525A" w:rsidRPr="0053466E" w:rsidRDefault="0069525A" w:rsidP="00955ADE">
                            <w:pPr>
                              <w:pStyle w:val="MonthDayYear"/>
                            </w:pPr>
                            <w:r>
                              <w:t xml:space="preserve">2007-05-15</w:t>
                            </w:r>
                            <w:proofErr w:type="gramStart"/>
                            <w:r w:rsidRPr="0069525A">
                              <w:t/>
                            </w:r>
                            <w:proofErr w:type="gramEnd"/>
                            <w:r>
                              <w:t xml:space="preserve"/>
                            </w:r>
                          </w:p>
                          <w:p w:rsidR="0069525A" w:rsidRPr="00D16926" w:rsidRDefault="0069525A" w:rsidP="00955ADE">
                            <w:pPr>
                              <w:jc w:val="right"/>
                              <w:rPr>
                                <w:rFonts w:ascii="Helvetica" w:hAnsi="Helvetica"/>
                                <w:color w:val="717074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276.2pt;margin-top:-8.15pt;width:3in;height:61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" filled="f" stroked="f">
                <v:textbox>
                  <w:txbxContent>
                    <w:p w:rsidR="0069525A" w:rsidRPr="0053466E" w:rsidRDefault="0069525A" w:rsidP="00955ADE">
                      <w:pPr>
                        <w:pStyle w:val="InvoiceNo"/>
                      </w:pPr>
                      <w:r w:rsidRPr="0053466E">
                        <w:t xml:space="preserve">Invoice: </w:t>
                      </w:r>
                      <w:r>
                        <w:t xml:space="preserve">20005</w:t>
                      </w:r>
                    </w:p>
                    <w:p w:rsidR="0069525A" w:rsidRPr="0053466E" w:rsidRDefault="0069525A" w:rsidP="00955ADE">
                      <w:pPr>
                        <w:pStyle w:val="MonthDayYear"/>
                      </w:pPr>
                      <w:r>
                        <w:t xml:space="preserve">2007-05-15</w:t>
                      </w:r>
                      <w:proofErr w:type="gramStart"/>
                      <w:r w:rsidRPr="0069525A">
                        <w:t/>
                      </w:r>
                      <w:proofErr w:type="gramEnd"/>
                      <w:r>
                        <w:t xml:space="preserve"/>
                      </w:r>
                    </w:p>
                    <w:p w:rsidR="0069525A" w:rsidRPr="00D16926" w:rsidRDefault="0069525A" w:rsidP="00955ADE">
                      <w:pPr>
                        <w:jc w:val="right"/>
                        <w:rPr>
                          <w:rFonts w:ascii="Helvetica" w:hAnsi="Helvetica"/>
                          <w:color w:val="71707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55ADE" w:rsidSect="00955AD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5A"/>
    <w:rsid w:val="00552537"/>
    <w:rsid w:val="0069525A"/>
    <w:rsid w:val="00955ADE"/>
    <w:rsid w:val="00A51312"/>
    <w:rsid w:val="00F8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EA6D424-1FBB-46DF-BD20-5F37FCFA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ADE"/>
    <w:rPr>
      <w:rFonts w:ascii="Arial" w:hAnsi="Arial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rsid w:val="00C8273A"/>
    <w:pPr>
      <w:keepNext/>
      <w:ind w:left="-540" w:right="-570"/>
      <w:jc w:val="center"/>
      <w:outlineLvl w:val="2"/>
    </w:pPr>
    <w:rPr>
      <w:rFonts w:ascii="Times" w:eastAsia="Times" w:hAnsi="Times"/>
      <w:color w:val="411D0E"/>
      <w:sz w:val="34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ddress">
    <w:name w:val="Address"/>
    <w:basedOn w:val="Normal"/>
    <w:rsid w:val="00955ADE"/>
    <w:pPr>
      <w:widowControl w:val="0"/>
      <w:autoSpaceDE w:val="0"/>
      <w:autoSpaceDN w:val="0"/>
      <w:adjustRightInd w:val="0"/>
      <w:spacing w:line="200" w:lineRule="atLeast"/>
      <w:textAlignment w:val="center"/>
    </w:pPr>
    <w:rPr>
      <w:color w:val="717074"/>
      <w:sz w:val="16"/>
      <w:szCs w:val="20"/>
    </w:rPr>
  </w:style>
  <w:style w:type="paragraph" w:customStyle="1" w:styleId="Tables">
    <w:name w:val="Tables"/>
    <w:basedOn w:val="Normal"/>
    <w:rsid w:val="00955ADE"/>
    <w:pPr>
      <w:jc w:val="center"/>
    </w:pPr>
    <w:rPr>
      <w:b/>
      <w:color w:val="717074"/>
      <w:sz w:val="20"/>
    </w:rPr>
  </w:style>
  <w:style w:type="paragraph" w:customStyle="1" w:styleId="Tabletext">
    <w:name w:val="Table text"/>
    <w:basedOn w:val="Normal"/>
    <w:rsid w:val="0097236A"/>
    <w:pPr>
      <w:spacing w:before="120"/>
      <w:jc w:val="center"/>
    </w:pPr>
    <w:rPr>
      <w:rFonts w:ascii="Helvetica" w:hAnsi="Helvetica"/>
      <w:color w:val="717074"/>
      <w:sz w:val="20"/>
    </w:rPr>
  </w:style>
  <w:style w:type="paragraph" w:customStyle="1" w:styleId="LogoBox">
    <w:name w:val="Logo Box"/>
    <w:basedOn w:val="Normal"/>
    <w:link w:val="LogoBoxChar"/>
    <w:rsid w:val="00955ADE"/>
    <w:pPr>
      <w:spacing w:line="280" w:lineRule="atLeast"/>
    </w:pPr>
    <w:rPr>
      <w:caps/>
      <w:color w:val="717074"/>
      <w:sz w:val="20"/>
      <w:szCs w:val="20"/>
    </w:rPr>
  </w:style>
  <w:style w:type="paragraph" w:customStyle="1" w:styleId="InvoiceHeader">
    <w:name w:val="Invoice Header"/>
    <w:basedOn w:val="Normal"/>
    <w:link w:val="InvoiceHeaderChar"/>
    <w:rsid w:val="0097236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Helvetica" w:hAnsi="Helvetica"/>
      <w:b/>
      <w:color w:val="717074"/>
      <w:sz w:val="20"/>
      <w:szCs w:val="36"/>
    </w:rPr>
  </w:style>
  <w:style w:type="paragraph" w:customStyle="1" w:styleId="AddressTitles">
    <w:name w:val="Address Titles"/>
    <w:basedOn w:val="Normal"/>
    <w:rsid w:val="0097236A"/>
    <w:pPr>
      <w:widowControl w:val="0"/>
      <w:autoSpaceDE w:val="0"/>
      <w:autoSpaceDN w:val="0"/>
      <w:adjustRightInd w:val="0"/>
      <w:spacing w:line="200" w:lineRule="atLeast"/>
      <w:textAlignment w:val="center"/>
    </w:pPr>
    <w:rPr>
      <w:rFonts w:ascii="Helvetica" w:hAnsi="Helvetica"/>
      <w:b/>
      <w:color w:val="717074"/>
      <w:sz w:val="16"/>
      <w:szCs w:val="20"/>
    </w:rPr>
  </w:style>
  <w:style w:type="paragraph" w:customStyle="1" w:styleId="CompanyName">
    <w:name w:val="Company Name"/>
    <w:basedOn w:val="Normal"/>
    <w:rsid w:val="00955ADE"/>
    <w:pPr>
      <w:widowControl w:val="0"/>
      <w:autoSpaceDE w:val="0"/>
      <w:autoSpaceDN w:val="0"/>
      <w:adjustRightInd w:val="0"/>
      <w:spacing w:line="240" w:lineRule="atLeast"/>
      <w:textAlignment w:val="center"/>
    </w:pPr>
    <w:rPr>
      <w:b/>
      <w:color w:val="717074"/>
      <w:szCs w:val="20"/>
    </w:rPr>
  </w:style>
  <w:style w:type="paragraph" w:customStyle="1" w:styleId="ShippingTitle">
    <w:name w:val="Shipping Title"/>
    <w:basedOn w:val="Normal"/>
    <w:rsid w:val="00955ADE"/>
    <w:pPr>
      <w:widowControl w:val="0"/>
      <w:autoSpaceDE w:val="0"/>
      <w:autoSpaceDN w:val="0"/>
      <w:adjustRightInd w:val="0"/>
      <w:spacing w:line="200" w:lineRule="atLeast"/>
      <w:textAlignment w:val="center"/>
    </w:pPr>
    <w:rPr>
      <w:b/>
      <w:color w:val="717074"/>
      <w:sz w:val="16"/>
      <w:szCs w:val="20"/>
    </w:rPr>
  </w:style>
  <w:style w:type="paragraph" w:customStyle="1" w:styleId="YourCompanyName">
    <w:name w:val="Your Company Name"/>
    <w:basedOn w:val="Normal"/>
    <w:rsid w:val="00955ADE"/>
    <w:pPr>
      <w:spacing w:after="60"/>
    </w:pPr>
    <w:rPr>
      <w:b/>
      <w:caps/>
      <w:color w:val="FFFFFF"/>
      <w:sz w:val="20"/>
      <w:szCs w:val="20"/>
    </w:rPr>
  </w:style>
  <w:style w:type="paragraph" w:customStyle="1" w:styleId="InvoiceNo">
    <w:name w:val="Invoice: No"/>
    <w:basedOn w:val="InvoiceHeader"/>
    <w:qFormat/>
    <w:rsid w:val="00955ADE"/>
    <w:rPr>
      <w:rFonts w:ascii="Arial" w:hAnsi="Arial"/>
    </w:rPr>
  </w:style>
  <w:style w:type="paragraph" w:customStyle="1" w:styleId="MonthDayYear">
    <w:name w:val="Month Day Year"/>
    <w:basedOn w:val="InvoiceHeader"/>
    <w:link w:val="MonthDayYearChar"/>
    <w:qFormat/>
    <w:rsid w:val="00955ADE"/>
    <w:rPr>
      <w:rFonts w:ascii="Arial" w:hAnsi="Arial"/>
    </w:rPr>
  </w:style>
  <w:style w:type="paragraph" w:customStyle="1" w:styleId="BasicParagraph">
    <w:name w:val="[Basic Paragraph]"/>
    <w:basedOn w:val="Normal"/>
    <w:rsid w:val="00D169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Boxes10">
    <w:name w:val="Boxes10"/>
    <w:basedOn w:val="Normal"/>
    <w:rsid w:val="00D16926"/>
    <w:pPr>
      <w:spacing w:before="360" w:after="120"/>
      <w:jc w:val="center"/>
    </w:pPr>
    <w:rPr>
      <w:b/>
      <w:noProof/>
      <w:sz w:val="72"/>
      <w:szCs w:val="20"/>
    </w:rPr>
  </w:style>
  <w:style w:type="character" w:customStyle="1" w:styleId="InvoiceHeaderChar">
    <w:name w:val="Invoice Header Char"/>
    <w:basedOn w:val="DefaultParagraphFont"/>
    <w:link w:val="InvoiceHeader"/>
    <w:rsid w:val="00955ADE"/>
    <w:rPr>
      <w:rFonts w:ascii="Helvetica" w:hAnsi="Helvetica"/>
      <w:b/>
      <w:color w:val="717074"/>
      <w:szCs w:val="36"/>
    </w:rPr>
  </w:style>
  <w:style w:type="character" w:customStyle="1" w:styleId="InvoiceNoChar">
    <w:name w:val="Invoice: No Char"/>
    <w:basedOn w:val="InvoiceHeaderChar"/>
    <w:link w:val="InvoiceNo"/>
    <w:rsid w:val="00955ADE"/>
    <w:rPr>
      <w:rFonts w:ascii="Helvetica" w:hAnsi="Helvetica"/>
      <w:b/>
      <w:color w:val="717074"/>
      <w:szCs w:val="36"/>
    </w:rPr>
  </w:style>
  <w:style w:type="paragraph" w:customStyle="1" w:styleId="PlaceLogoHere">
    <w:name w:val="Place Logo Here"/>
    <w:basedOn w:val="LogoBox"/>
    <w:link w:val="PlaceLogoHereChar"/>
    <w:qFormat/>
    <w:rsid w:val="00955ADE"/>
  </w:style>
  <w:style w:type="character" w:customStyle="1" w:styleId="MonthDayYearChar">
    <w:name w:val="Month Day Year Char"/>
    <w:basedOn w:val="InvoiceHeaderChar"/>
    <w:link w:val="MonthDayYear"/>
    <w:rsid w:val="00955ADE"/>
    <w:rPr>
      <w:rFonts w:ascii="Arial" w:hAnsi="Arial"/>
      <w:b/>
      <w:color w:val="717074"/>
      <w:szCs w:val="36"/>
    </w:rPr>
  </w:style>
  <w:style w:type="character" w:customStyle="1" w:styleId="LogoBoxChar">
    <w:name w:val="Logo Box Char"/>
    <w:basedOn w:val="DefaultParagraphFont"/>
    <w:link w:val="LogoBox"/>
    <w:rsid w:val="00955ADE"/>
    <w:rPr>
      <w:rFonts w:ascii="Arial" w:hAnsi="Arial"/>
      <w:caps/>
      <w:color w:val="717074"/>
    </w:rPr>
  </w:style>
  <w:style w:type="character" w:customStyle="1" w:styleId="PlaceLogoHereChar">
    <w:name w:val="Place Logo Here Char"/>
    <w:basedOn w:val="LogoBoxChar"/>
    <w:link w:val="PlaceLogoHere"/>
    <w:rsid w:val="00955ADE"/>
    <w:rPr>
      <w:rFonts w:ascii="Arial" w:hAnsi="Arial"/>
      <w:caps/>
      <w:color w:val="71707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B\AppData\Roaming\Microsoft\Templates\Invoice%20(Modern%20Elegance%20design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 (Modern Elegance design).dot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Brændgaard Beck</dc:creator>
  <cp:keywords/>
  <dc:description/>
  <cp:lastModifiedBy>Rasmus Brændgaard Beck</cp:lastModifiedBy>
  <cp:revision>3</cp:revision>
  <cp:lastPrinted>2008-04-15T07:13:00Z</cp:lastPrinted>
  <dcterms:created xsi:type="dcterms:W3CDTF">2014-09-03T10:51:00Z</dcterms:created>
  <dcterms:modified xsi:type="dcterms:W3CDTF">2014-09-03T11:08:00Z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TC103794479990</vt:lpwstr>
  </property>
</Properties>
</file>